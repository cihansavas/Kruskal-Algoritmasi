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D3B" w:rsidRDefault="000D4D3B">
      <w:pPr>
        <w:pStyle w:val="Title1"/>
      </w:pPr>
      <w:r>
        <w:rPr>
          <w:noProof/>
          <w:lang w:eastAsia="tr-T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6" type="#_x0000_t75" alt="imgres" style="position:absolute;left:0;text-align:left;margin-left:169.65pt;margin-top:0;width:129pt;height:127.55pt;z-index:251658240;visibility:visible;mso-position-horizontal-relative:margin;mso-position-vertical:top;mso-position-vertical-relative:margin">
            <v:imagedata r:id="rId7" o:title=""/>
            <w10:wrap type="square" anchorx="margin" anchory="margin"/>
          </v:shape>
        </w:pict>
      </w:r>
    </w:p>
    <w:p w:rsidR="000D4D3B" w:rsidRDefault="000D4D3B">
      <w:pPr>
        <w:pStyle w:val="Title1"/>
      </w:pPr>
    </w:p>
    <w:p w:rsidR="000D4D3B" w:rsidRDefault="000D4D3B">
      <w:r>
        <w:t xml:space="preserve">                          </w:t>
      </w:r>
    </w:p>
    <w:p w:rsidR="000D4D3B" w:rsidRDefault="000D4D3B"/>
    <w:p w:rsidR="000D4D3B" w:rsidRDefault="000D4D3B"/>
    <w:p w:rsidR="000D4D3B" w:rsidRDefault="000D4D3B">
      <w:r>
        <w:t xml:space="preserve">                          </w:t>
      </w:r>
    </w:p>
    <w:p w:rsidR="000D4D3B" w:rsidRDefault="000D4D3B"/>
    <w:p w:rsidR="000D4D3B" w:rsidRDefault="000D4D3B">
      <w:r>
        <w:t xml:space="preserve">                                    </w:t>
      </w:r>
    </w:p>
    <w:p w:rsidR="000D4D3B" w:rsidRDefault="000D4D3B"/>
    <w:p w:rsidR="000D4D3B" w:rsidRDefault="000D4D3B">
      <w:pPr>
        <w:jc w:val="center"/>
      </w:pPr>
    </w:p>
    <w:p w:rsidR="000D4D3B" w:rsidRDefault="000D4D3B">
      <w:pPr>
        <w:jc w:val="center"/>
      </w:pPr>
    </w:p>
    <w:p w:rsidR="000D4D3B" w:rsidRDefault="000D4D3B">
      <w:pPr>
        <w:jc w:val="center"/>
      </w:pPr>
      <w:r>
        <w:rPr>
          <w:sz w:val="72"/>
          <w:szCs w:val="72"/>
        </w:rPr>
        <w:t>Kocaeli Üniversitesi</w:t>
      </w:r>
    </w:p>
    <w:p w:rsidR="000D4D3B" w:rsidRDefault="000D4D3B">
      <w:pPr>
        <w:jc w:val="center"/>
      </w:pPr>
      <w:r>
        <w:rPr>
          <w:sz w:val="72"/>
          <w:szCs w:val="72"/>
        </w:rPr>
        <w:t>Bilgisayar Mühendisliği</w:t>
      </w:r>
    </w:p>
    <w:p w:rsidR="000D4D3B" w:rsidRDefault="000D4D3B">
      <w:pPr>
        <w:jc w:val="center"/>
      </w:pPr>
      <w:r>
        <w:rPr>
          <w:sz w:val="52"/>
          <w:szCs w:val="52"/>
        </w:rPr>
        <w:t>Programlama Laboratuvarı 2 Proje 1</w:t>
      </w:r>
    </w:p>
    <w:p w:rsidR="000D4D3B" w:rsidRDefault="000D4D3B">
      <w:pPr>
        <w:jc w:val="center"/>
        <w:rPr>
          <w:sz w:val="72"/>
          <w:szCs w:val="72"/>
        </w:rPr>
      </w:pPr>
    </w:p>
    <w:p w:rsidR="000D4D3B" w:rsidRDefault="000D4D3B">
      <w:pPr>
        <w:pStyle w:val="Title1"/>
        <w:ind w:left="0"/>
      </w:pPr>
      <w:r>
        <w:t>GRAFLARDA EN KISA YOL AĞACI ALGORİTMASININ OLUŞTURULMASI</w:t>
      </w:r>
    </w:p>
    <w:p w:rsidR="000D4D3B" w:rsidRDefault="000D4D3B">
      <w:pPr>
        <w:rPr>
          <w:sz w:val="72"/>
          <w:szCs w:val="72"/>
        </w:rPr>
      </w:pPr>
    </w:p>
    <w:p w:rsidR="000D4D3B" w:rsidRDefault="000D4D3B">
      <w:r>
        <w:rPr>
          <w:sz w:val="72"/>
          <w:szCs w:val="72"/>
        </w:rPr>
        <w:t xml:space="preserve"> </w:t>
      </w:r>
    </w:p>
    <w:p w:rsidR="000D4D3B" w:rsidRDefault="000D4D3B">
      <w:pPr>
        <w:jc w:val="center"/>
      </w:pPr>
      <w:r>
        <w:rPr>
          <w:sz w:val="48"/>
          <w:szCs w:val="48"/>
        </w:rPr>
        <w:t xml:space="preserve">             </w:t>
      </w:r>
      <w:r>
        <w:rPr>
          <w:b/>
          <w:bCs/>
          <w:sz w:val="48"/>
          <w:szCs w:val="48"/>
        </w:rPr>
        <w:t xml:space="preserve">  </w:t>
      </w:r>
    </w:p>
    <w:p w:rsidR="000D4D3B" w:rsidRDefault="000D4D3B">
      <w:pPr>
        <w:jc w:val="center"/>
      </w:pPr>
      <w:r>
        <w:rPr>
          <w:b/>
          <w:bCs/>
          <w:i/>
          <w:sz w:val="48"/>
          <w:szCs w:val="48"/>
        </w:rPr>
        <w:t xml:space="preserve">                 Cihan Savaş   130202098</w:t>
      </w:r>
    </w:p>
    <w:p w:rsidR="000D4D3B" w:rsidRDefault="000D4D3B">
      <w:pPr>
        <w:jc w:val="center"/>
      </w:pPr>
      <w:r>
        <w:rPr>
          <w:b/>
          <w:bCs/>
          <w:i/>
          <w:sz w:val="48"/>
          <w:szCs w:val="48"/>
        </w:rPr>
        <w:t xml:space="preserve">    </w:t>
      </w:r>
      <w:r>
        <w:rPr>
          <w:b/>
          <w:bCs/>
          <w:i/>
          <w:sz w:val="48"/>
          <w:szCs w:val="48"/>
        </w:rPr>
        <w:tab/>
      </w:r>
      <w:r>
        <w:rPr>
          <w:b/>
          <w:bCs/>
          <w:i/>
          <w:sz w:val="48"/>
          <w:szCs w:val="48"/>
        </w:rPr>
        <w:tab/>
      </w:r>
      <w:r>
        <w:rPr>
          <w:b/>
          <w:bCs/>
          <w:i/>
          <w:sz w:val="48"/>
          <w:szCs w:val="48"/>
        </w:rPr>
        <w:tab/>
        <w:t xml:space="preserve">Cihat Duyku  150202106   </w:t>
      </w:r>
    </w:p>
    <w:p w:rsidR="000D4D3B" w:rsidRDefault="000D4D3B">
      <w:pPr>
        <w:jc w:val="center"/>
      </w:pPr>
      <w:r>
        <w:rPr>
          <w:b/>
          <w:bCs/>
          <w:i/>
          <w:sz w:val="48"/>
          <w:szCs w:val="48"/>
        </w:rPr>
        <w:t>Mehmet Samet Yıldız 150202104</w:t>
      </w:r>
    </w:p>
    <w:p w:rsidR="000D4D3B" w:rsidRDefault="000D4D3B">
      <w:pPr>
        <w:jc w:val="center"/>
      </w:pPr>
      <w:r>
        <w:rPr>
          <w:b/>
          <w:bCs/>
          <w:i/>
          <w:sz w:val="48"/>
          <w:szCs w:val="48"/>
        </w:rPr>
        <w:t xml:space="preserve">                           </w:t>
      </w:r>
    </w:p>
    <w:p w:rsidR="000D4D3B" w:rsidRDefault="000D4D3B">
      <w:pPr>
        <w:rPr>
          <w:sz w:val="48"/>
          <w:szCs w:val="48"/>
        </w:rPr>
      </w:pPr>
    </w:p>
    <w:p w:rsidR="000D4D3B" w:rsidRDefault="000D4D3B">
      <w:pPr>
        <w:pStyle w:val="Title1"/>
      </w:pPr>
    </w:p>
    <w:p w:rsidR="000D4D3B" w:rsidRDefault="000D4D3B">
      <w:pPr>
        <w:pStyle w:val="Title1"/>
      </w:pPr>
    </w:p>
    <w:p w:rsidR="000D4D3B" w:rsidRDefault="000D4D3B">
      <w:pPr>
        <w:pStyle w:val="Title1"/>
      </w:pPr>
    </w:p>
    <w:p w:rsidR="000D4D3B" w:rsidRDefault="000D4D3B">
      <w:pPr>
        <w:pStyle w:val="Title1"/>
      </w:pPr>
    </w:p>
    <w:p w:rsidR="000D4D3B" w:rsidRDefault="000D4D3B">
      <w:pPr>
        <w:pStyle w:val="Title1"/>
      </w:pPr>
    </w:p>
    <w:p w:rsidR="000D4D3B" w:rsidRDefault="000D4D3B">
      <w:pPr>
        <w:pStyle w:val="Title1"/>
        <w:ind w:left="0"/>
      </w:pPr>
    </w:p>
    <w:p w:rsidR="000D4D3B" w:rsidRDefault="000D4D3B">
      <w:pPr>
        <w:pStyle w:val="Title1"/>
        <w:ind w:left="0"/>
      </w:pPr>
    </w:p>
    <w:p w:rsidR="000D4D3B" w:rsidRPr="001328AA" w:rsidRDefault="000D4D3B" w:rsidP="001328AA">
      <w:pPr>
        <w:pStyle w:val="Author"/>
      </w:pPr>
    </w:p>
    <w:p w:rsidR="000D4D3B" w:rsidRDefault="000D4D3B">
      <w:pPr>
        <w:pStyle w:val="Title1"/>
        <w:ind w:left="0"/>
      </w:pPr>
      <w:r>
        <w:t>GRAFLARDA EN KISA YOL AĞACI ALGORİTMASININ OLUŞTURULMASI</w:t>
      </w:r>
    </w:p>
    <w:p w:rsidR="000D4D3B" w:rsidRDefault="000D4D3B">
      <w:pPr>
        <w:pStyle w:val="Author"/>
      </w:pPr>
      <w:r>
        <w:t>1.CİHAN SAVAŞ(130202098), 2.CİHAT DUYKU(150202106),</w:t>
      </w:r>
    </w:p>
    <w:p w:rsidR="000D4D3B" w:rsidRDefault="000D4D3B">
      <w:pPr>
        <w:pStyle w:val="Author"/>
      </w:pPr>
      <w:r>
        <w:t>3. MEHMET SAMET YILDIZ(150202104)</w:t>
      </w:r>
    </w:p>
    <w:p w:rsidR="000D4D3B" w:rsidRDefault="000D4D3B">
      <w:pPr>
        <w:pStyle w:val="Affiliation"/>
      </w:pPr>
      <w:r>
        <w:rPr>
          <w:b/>
          <w:sz w:val="28"/>
          <w:szCs w:val="28"/>
        </w:rPr>
        <w:t>Bilgisayar Mühendisliği Bölümü</w:t>
      </w:r>
    </w:p>
    <w:p w:rsidR="000D4D3B" w:rsidRDefault="000D4D3B">
      <w:pPr>
        <w:pStyle w:val="Affiliation"/>
      </w:pPr>
      <w:r>
        <w:rPr>
          <w:b/>
          <w:sz w:val="28"/>
          <w:szCs w:val="28"/>
        </w:rPr>
        <w:t>Kocaeli Üniversitesi</w:t>
      </w:r>
    </w:p>
    <w:p w:rsidR="000D4D3B" w:rsidRDefault="000D4D3B">
      <w:pPr>
        <w:pStyle w:val="Affiliation"/>
        <w:rPr>
          <w:b/>
          <w:sz w:val="28"/>
          <w:szCs w:val="28"/>
        </w:rPr>
      </w:pPr>
    </w:p>
    <w:p w:rsidR="000D4D3B" w:rsidRDefault="000D4D3B">
      <w:pPr>
        <w:pStyle w:val="Affiliation"/>
      </w:pPr>
      <w:hyperlink r:id="rId8">
        <w:r>
          <w:rPr>
            <w:rStyle w:val="nternetBalants"/>
            <w:sz w:val="22"/>
            <w:szCs w:val="22"/>
          </w:rPr>
          <w:t>cihansavas.85@gmail.com</w:t>
        </w:r>
      </w:hyperlink>
      <w:r>
        <w:rPr>
          <w:sz w:val="22"/>
          <w:szCs w:val="22"/>
        </w:rPr>
        <w:t xml:space="preserve"> ,</w:t>
      </w:r>
      <w:hyperlink r:id="rId9">
        <w:r>
          <w:rPr>
            <w:rStyle w:val="nternetBalants"/>
            <w:sz w:val="22"/>
            <w:szCs w:val="22"/>
          </w:rPr>
          <w:t>cihatduyku@gmail.com</w:t>
        </w:r>
      </w:hyperlink>
      <w:r>
        <w:rPr>
          <w:sz w:val="22"/>
          <w:szCs w:val="22"/>
        </w:rPr>
        <w:t xml:space="preserve">, </w:t>
      </w:r>
    </w:p>
    <w:p w:rsidR="000D4D3B" w:rsidRDefault="000D4D3B">
      <w:pPr>
        <w:pStyle w:val="Affiliation"/>
      </w:pPr>
      <w:r>
        <w:rPr>
          <w:sz w:val="22"/>
          <w:szCs w:val="22"/>
        </w:rPr>
        <w:t>msy3443@gmail.com</w:t>
      </w:r>
    </w:p>
    <w:p w:rsidR="000D4D3B" w:rsidRDefault="000D4D3B">
      <w:pPr>
        <w:pStyle w:val="Affiliation"/>
        <w:rPr>
          <w:sz w:val="18"/>
        </w:rPr>
      </w:pPr>
    </w:p>
    <w:p w:rsidR="000D4D3B" w:rsidRDefault="000D4D3B">
      <w:pPr>
        <w:pStyle w:val="Affiliation"/>
        <w:rPr>
          <w:sz w:val="18"/>
        </w:rPr>
      </w:pPr>
    </w:p>
    <w:p w:rsidR="000D4D3B" w:rsidRDefault="000D4D3B">
      <w:pPr>
        <w:pStyle w:val="AbstractHeading"/>
        <w:jc w:val="both"/>
      </w:pPr>
      <w:r>
        <w:rPr>
          <w:sz w:val="20"/>
          <w:szCs w:val="20"/>
        </w:rPr>
        <w:t>Özet</w:t>
      </w:r>
    </w:p>
    <w:p w:rsidR="000D4D3B" w:rsidRDefault="000D4D3B" w:rsidP="001328AA">
      <w:pPr>
        <w:ind w:firstLine="708"/>
        <w:jc w:val="both"/>
      </w:pPr>
      <w:r>
        <w:t>20x20 lik bir matrisin en fazla 400 düğüm olmak koşuluyla kullanıcıdan alınan düğümlerin aralarındaki matrissel uzaklık bulunarak en kısa yolun bulunması ve bu düğüm ile yolların grafik ekranında gösterilmesi amaçlanmaktadır. Programda geliştirilen algoritma proje gurubunda yer alan öğrenciler tarafından geliştirilmiştir.</w:t>
      </w:r>
    </w:p>
    <w:p w:rsidR="000D4D3B" w:rsidRDefault="000D4D3B">
      <w:pPr>
        <w:pStyle w:val="Heading1"/>
        <w:numPr>
          <w:ilvl w:val="0"/>
          <w:numId w:val="2"/>
        </w:numPr>
        <w:jc w:val="both"/>
      </w:pPr>
      <w:r>
        <w:rPr>
          <w:sz w:val="20"/>
          <w:szCs w:val="20"/>
        </w:rPr>
        <w:t>Giriş</w:t>
      </w:r>
    </w:p>
    <w:p w:rsidR="000D4D3B" w:rsidRDefault="000D4D3B" w:rsidP="001328AA">
      <w:pPr>
        <w:jc w:val="both"/>
      </w:pPr>
      <w:r>
        <w:t xml:space="preserve">       </w:t>
      </w:r>
      <w:r>
        <w:rPr>
          <w:lang w:eastAsia="tr-TR"/>
        </w:rPr>
        <w:t>Girilen düğüm sayısına göre tüm düğümlerin x ve y koordinatları girilmektedir. Alınan x ve y koordinatları matrise kaydedilir. Tüm düğümlerin birbirlerine komşulukları olması nedeni ile düğümler arasında maaliyetler oluşmaktadır. Maliyetler kartezyen çarpımları sayısınca x noktalarından x’ler y noktalarından y’ler çıkarılarak ve bulunan sonuçların toplanması ile maliyet hesaplaması yapılır. Tüm maliyetler bulunduktan sonra en kısa yol ağacı bulunması için algoritma işletilecektir Kullanılan algoritma Kruskal’dır.</w:t>
      </w:r>
    </w:p>
    <w:p w:rsidR="000D4D3B" w:rsidRDefault="000D4D3B">
      <w:pPr>
        <w:rPr>
          <w:b/>
          <w:i/>
          <w:lang w:eastAsia="tr-TR"/>
        </w:rPr>
      </w:pPr>
    </w:p>
    <w:p w:rsidR="000D4D3B" w:rsidRDefault="000D4D3B">
      <w:pPr>
        <w:rPr>
          <w:b/>
          <w:i/>
          <w:lang w:eastAsia="tr-TR"/>
        </w:rPr>
      </w:pPr>
    </w:p>
    <w:p w:rsidR="000D4D3B" w:rsidRDefault="000D4D3B" w:rsidP="00EF6E18">
      <w:pPr>
        <w:jc w:val="center"/>
      </w:pPr>
      <w:r>
        <w:rPr>
          <w:b/>
          <w:i/>
          <w:lang w:eastAsia="tr-TR"/>
        </w:rPr>
        <w:t>En Kısa Yol Algortimaları</w:t>
      </w:r>
    </w:p>
    <w:p w:rsidR="000D4D3B" w:rsidRDefault="000D4D3B"/>
    <w:p w:rsidR="000D4D3B" w:rsidRDefault="000D4D3B">
      <w:r>
        <w:rPr>
          <w:noProof/>
          <w:lang w:eastAsia="tr-TR" w:bidi="ar-SA"/>
        </w:rPr>
        <w:pict>
          <v:shape id="Picture" o:spid="_x0000_i1025" type="#_x0000_t75" style="width:398.25pt;height:215.25pt;visibility:visible">
            <v:imagedata r:id="rId10" o:title=""/>
          </v:shape>
        </w:pict>
      </w:r>
    </w:p>
    <w:p w:rsidR="000D4D3B" w:rsidRDefault="000D4D3B">
      <w:pPr>
        <w:suppressAutoHyphens w:val="0"/>
        <w:spacing w:after="200" w:line="276" w:lineRule="auto"/>
      </w:pPr>
    </w:p>
    <w:p w:rsidR="000D4D3B" w:rsidRDefault="000D4D3B" w:rsidP="001004BD">
      <w:pPr>
        <w:suppressAutoHyphens w:val="0"/>
        <w:spacing w:after="200" w:line="276" w:lineRule="auto"/>
        <w:ind w:left="720"/>
      </w:pPr>
    </w:p>
    <w:p w:rsidR="000D4D3B" w:rsidRDefault="000D4D3B" w:rsidP="001004BD">
      <w:pPr>
        <w:suppressAutoHyphens w:val="0"/>
        <w:spacing w:after="200" w:line="276" w:lineRule="auto"/>
        <w:ind w:left="720"/>
      </w:pPr>
    </w:p>
    <w:p w:rsidR="000D4D3B" w:rsidRDefault="000D4D3B" w:rsidP="001004BD">
      <w:pPr>
        <w:suppressAutoHyphens w:val="0"/>
        <w:spacing w:after="200" w:line="276" w:lineRule="auto"/>
        <w:ind w:left="720"/>
      </w:pPr>
    </w:p>
    <w:p w:rsidR="000D4D3B" w:rsidRDefault="000D4D3B">
      <w:pPr>
        <w:numPr>
          <w:ilvl w:val="0"/>
          <w:numId w:val="3"/>
        </w:numPr>
        <w:suppressAutoHyphens w:val="0"/>
        <w:spacing w:after="200" w:line="276" w:lineRule="auto"/>
      </w:pPr>
      <w:r>
        <w:t>En küçük yol ağacını belirlemek için birçok algoritma geliştirilmiştir.</w:t>
      </w:r>
    </w:p>
    <w:p w:rsidR="000D4D3B" w:rsidRDefault="000D4D3B" w:rsidP="00EF6E18">
      <w:pPr>
        <w:numPr>
          <w:ilvl w:val="1"/>
          <w:numId w:val="3"/>
        </w:numPr>
        <w:suppressAutoHyphens w:val="0"/>
        <w:spacing w:after="200" w:line="276" w:lineRule="auto"/>
        <w:jc w:val="both"/>
      </w:pPr>
      <w:r>
        <w:rPr>
          <w:b/>
          <w:bCs/>
        </w:rPr>
        <w:t xml:space="preserve">Kruskal’ın Algoritması: </w:t>
      </w:r>
      <w:r>
        <w:t>Daha az maliyetli kenarları tek tek değerlendirerek yol ağacını bulmaya çalışır. Ara işlemler birden çok ağaç oluşturabilir.</w:t>
      </w:r>
    </w:p>
    <w:p w:rsidR="000D4D3B" w:rsidRDefault="000D4D3B" w:rsidP="00EF6E18">
      <w:pPr>
        <w:numPr>
          <w:ilvl w:val="1"/>
          <w:numId w:val="3"/>
        </w:numPr>
        <w:suppressAutoHyphens w:val="0"/>
        <w:spacing w:after="200" w:line="276" w:lineRule="auto"/>
        <w:jc w:val="both"/>
      </w:pPr>
      <w:r>
        <w:rPr>
          <w:b/>
          <w:bCs/>
        </w:rPr>
        <w:t>Prim’in Algoritması:</w:t>
      </w:r>
      <w:r>
        <w:t xml:space="preserve"> En az maliyetli kenardan başlayıp onun uçlarından en az maliyetle genişleyecek kenarın seçilmesine dayanır. Bir tane ağaç oluşur.</w:t>
      </w:r>
    </w:p>
    <w:p w:rsidR="000D4D3B" w:rsidRDefault="000D4D3B" w:rsidP="00EF6E18">
      <w:pPr>
        <w:numPr>
          <w:ilvl w:val="1"/>
          <w:numId w:val="3"/>
        </w:numPr>
        <w:suppressAutoHyphens w:val="0"/>
        <w:spacing w:after="200" w:line="276" w:lineRule="auto"/>
        <w:jc w:val="both"/>
      </w:pPr>
      <w:r>
        <w:rPr>
          <w:b/>
          <w:bCs/>
        </w:rPr>
        <w:t xml:space="preserve">Sollin’in Algoritması: </w:t>
      </w:r>
      <w:r>
        <w:t>Doğrudan paralel programlamaya yatkındır.  Aynı anda birden çok ağaçla başlanır ve ilerleyen adımlarda ağaçlar birleşerek tek bir yol ağacına dönüşür.</w:t>
      </w:r>
      <w:r w:rsidRPr="001004BD">
        <w:rPr>
          <w:lang w:eastAsia="tr-TR"/>
        </w:rPr>
        <w:t xml:space="preserve">  </w:t>
      </w:r>
    </w:p>
    <w:p w:rsidR="000D4D3B" w:rsidRDefault="000D4D3B">
      <w:pPr>
        <w:pStyle w:val="Heading1"/>
        <w:numPr>
          <w:ilvl w:val="0"/>
          <w:numId w:val="2"/>
        </w:numPr>
        <w:jc w:val="both"/>
      </w:pPr>
      <w:r>
        <w:rPr>
          <w:sz w:val="20"/>
          <w:szCs w:val="20"/>
        </w:rPr>
        <w:t>Temel Bilgiler</w:t>
      </w:r>
    </w:p>
    <w:p w:rsidR="000D4D3B" w:rsidRDefault="000D4D3B" w:rsidP="001328AA">
      <w:pPr>
        <w:jc w:val="both"/>
      </w:pPr>
      <w:r>
        <w:t xml:space="preserve">        Dev-C ++ ve Code Blocks yazılım geliştirme programları ile tasarlanmıştır. İki ayrı bilgisayardan eşzamanlı çalışılmıştır.</w:t>
      </w:r>
    </w:p>
    <w:p w:rsidR="000D4D3B" w:rsidRDefault="000D4D3B"/>
    <w:p w:rsidR="000D4D3B" w:rsidRDefault="000D4D3B">
      <w:pPr>
        <w:pStyle w:val="Heading1"/>
        <w:numPr>
          <w:ilvl w:val="0"/>
          <w:numId w:val="2"/>
        </w:numPr>
        <w:jc w:val="both"/>
      </w:pPr>
      <w:r>
        <w:rPr>
          <w:sz w:val="20"/>
          <w:szCs w:val="20"/>
        </w:rPr>
        <w:t>Geliştirilen Mimari</w:t>
      </w:r>
    </w:p>
    <w:p w:rsidR="000D4D3B" w:rsidRDefault="000D4D3B" w:rsidP="00EF6E18">
      <w:pPr>
        <w:jc w:val="both"/>
      </w:pPr>
      <w:r>
        <w:t>3.1 Hatalı girişleri engelleyen  döngülerle birlikte dinamik bir yapı amaçlanmıştır. Her kısıt ve listeleme için ayrı fonksiyonlar oluşturulmuştur.</w:t>
      </w:r>
    </w:p>
    <w:p w:rsidR="000D4D3B" w:rsidRDefault="000D4D3B">
      <w:bookmarkStart w:id="0" w:name="_GoBack"/>
      <w:bookmarkEnd w:id="0"/>
    </w:p>
    <w:p w:rsidR="000D4D3B" w:rsidRDefault="000D4D3B">
      <w:r>
        <w:t xml:space="preserve">  </w:t>
      </w:r>
      <w:r>
        <w:rPr>
          <w:b/>
          <w:sz w:val="28"/>
        </w:rPr>
        <w:t>Kruskal Algoritması</w:t>
      </w:r>
    </w:p>
    <w:p w:rsidR="000D4D3B" w:rsidRDefault="000D4D3B">
      <w:pPr>
        <w:rPr>
          <w:b/>
          <w:sz w:val="28"/>
        </w:rPr>
      </w:pPr>
      <w:r>
        <w:rPr>
          <w:noProof/>
          <w:lang w:eastAsia="tr-TR" w:bidi="ar-SA"/>
        </w:rPr>
        <w:pict>
          <v:shape id="_x0000_i1026" type="#_x0000_t75" style="width:472.5pt;height:381.75pt;visibility:visible"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">
            <v:imagedata r:id="rId11" o:title=""/>
            <o:lock v:ext="edit" aspectratio="f"/>
          </v:shape>
        </w:pict>
      </w:r>
    </w:p>
    <w:p w:rsidR="000D4D3B" w:rsidRDefault="000D4D3B">
      <w:pPr>
        <w:rPr>
          <w:b/>
          <w:sz w:val="28"/>
        </w:rPr>
      </w:pPr>
    </w:p>
    <w:p w:rsidR="000D4D3B" w:rsidRDefault="000D4D3B">
      <w:pPr>
        <w:suppressAutoHyphens w:val="0"/>
        <w:spacing w:after="200" w:line="276" w:lineRule="auto"/>
      </w:pPr>
    </w:p>
    <w:p w:rsidR="000D4D3B" w:rsidRDefault="000D4D3B">
      <w:pPr>
        <w:suppressAutoHyphens w:val="0"/>
        <w:spacing w:after="200" w:line="276" w:lineRule="auto"/>
      </w:pPr>
    </w:p>
    <w:p w:rsidR="000D4D3B" w:rsidRDefault="000D4D3B" w:rsidP="001004BD">
      <w:pPr>
        <w:suppressAutoHyphens w:val="0"/>
        <w:spacing w:after="200" w:line="276" w:lineRule="auto"/>
        <w:ind w:left="720"/>
      </w:pPr>
    </w:p>
    <w:p w:rsidR="000D4D3B" w:rsidRDefault="000D4D3B" w:rsidP="001004BD">
      <w:pPr>
        <w:suppressAutoHyphens w:val="0"/>
        <w:spacing w:after="200" w:line="276" w:lineRule="auto"/>
        <w:ind w:left="360"/>
      </w:pPr>
      <w:r>
        <w:t>Graf üzerindeki düğümler, aralarında bağlantı olmayan N tane bağımsız küme gibi düşünülür.</w:t>
      </w:r>
    </w:p>
    <w:p w:rsidR="000D4D3B" w:rsidRDefault="000D4D3B">
      <w:pPr>
        <w:numPr>
          <w:ilvl w:val="0"/>
          <w:numId w:val="3"/>
        </w:numPr>
        <w:suppressAutoHyphens w:val="0"/>
        <w:spacing w:after="200" w:line="276" w:lineRule="auto"/>
      </w:pPr>
      <w:r>
        <w:t>Daha sonra bu kümeler tek tek maliyeti en az olan kenarlarla birleştirilir (çevrim oluşturmayacak şekilde ).</w:t>
      </w:r>
    </w:p>
    <w:p w:rsidR="000D4D3B" w:rsidRDefault="000D4D3B">
      <w:pPr>
        <w:numPr>
          <w:ilvl w:val="0"/>
          <w:numId w:val="3"/>
        </w:numPr>
        <w:suppressAutoHyphens w:val="0"/>
        <w:spacing w:after="200" w:line="276" w:lineRule="auto"/>
      </w:pPr>
      <w:r>
        <w:t>Düğümler arasında bağlantı olan tek bir küme oluşturulmaya çalışılır.</w:t>
      </w:r>
    </w:p>
    <w:p w:rsidR="000D4D3B" w:rsidRDefault="000D4D3B" w:rsidP="00A16CFD">
      <w:pPr>
        <w:numPr>
          <w:ilvl w:val="0"/>
          <w:numId w:val="3"/>
        </w:numPr>
        <w:suppressAutoHyphens w:val="0"/>
        <w:spacing w:after="200" w:line="276" w:lineRule="auto"/>
      </w:pPr>
      <w:r>
        <w:t>Küme birleştirme işleminde en az maliyetli olan kenardan başlanılır; daha sonra kalan kenarlar arasından en az maliyetli olanlar seçilir.</w:t>
      </w:r>
    </w:p>
    <w:p w:rsidR="000D4D3B" w:rsidRDefault="000D4D3B" w:rsidP="00A16CFD">
      <w:pPr>
        <w:suppressAutoHyphens w:val="0"/>
        <w:spacing w:after="200" w:line="276" w:lineRule="auto"/>
        <w:ind w:left="360"/>
      </w:pPr>
    </w:p>
    <w:p w:rsidR="000D4D3B" w:rsidRDefault="000D4D3B" w:rsidP="00A16CFD">
      <w:pPr>
        <w:suppressAutoHyphens w:val="0"/>
        <w:spacing w:after="200" w:line="276" w:lineRule="auto"/>
        <w:ind w:left="360"/>
      </w:pPr>
    </w:p>
    <w:p w:rsidR="000D4D3B" w:rsidRDefault="000D4D3B" w:rsidP="00A16CFD">
      <w:pPr>
        <w:suppressAutoHyphens w:val="0"/>
        <w:spacing w:after="200" w:line="276" w:lineRule="auto"/>
        <w:ind w:left="360"/>
      </w:pPr>
      <w:r>
        <w:rPr>
          <w:noProof/>
          <w:lang w:eastAsia="tr-TR" w:bidi="ar-SA"/>
        </w:rPr>
        <w:pict>
          <v:shape id="_x0000_s1027" type="#_x0000_t75" style="position:absolute;left:0;text-align:left;margin-left:16.7pt;margin-top:7.6pt;width:499.15pt;height:323.65pt;z-index:251659264;visibility:visible;mso-wrap-distance-left:0;mso-wrap-distance-right:0">
            <v:imagedata r:id="rId12" o:title=""/>
            <w10:wrap type="square" side="largest"/>
          </v:shape>
        </w:pict>
      </w:r>
    </w:p>
    <w:p w:rsidR="000D4D3B" w:rsidRDefault="000D4D3B" w:rsidP="00A837B8">
      <w:pPr>
        <w:pStyle w:val="Heading1"/>
        <w:numPr>
          <w:ilvl w:val="0"/>
          <w:numId w:val="0"/>
        </w:numPr>
        <w:rPr>
          <w:sz w:val="20"/>
          <w:szCs w:val="20"/>
        </w:rPr>
      </w:pPr>
      <w:r>
        <w:rPr>
          <w:sz w:val="20"/>
          <w:szCs w:val="20"/>
        </w:rPr>
        <w:t>PROGRAM’A AİT FONKSİYONLAR VE ÖRNEK GÖRÜNTÜLER</w:t>
      </w:r>
    </w:p>
    <w:p w:rsidR="000D4D3B" w:rsidRDefault="000D4D3B" w:rsidP="00A837B8">
      <w:pPr>
        <w:rPr>
          <w:b/>
        </w:rPr>
      </w:pPr>
      <w:r w:rsidRPr="00291EF6">
        <w:rPr>
          <w:b/>
        </w:rPr>
        <w:t>FONKSİYONLAR</w:t>
      </w:r>
    </w:p>
    <w:p w:rsidR="000D4D3B" w:rsidRPr="00291EF6" w:rsidRDefault="000D4D3B" w:rsidP="00A837B8">
      <w:pPr>
        <w:rPr>
          <w:b/>
        </w:rPr>
      </w:pPr>
    </w:p>
    <w:p w:rsidR="000D4D3B" w:rsidRDefault="000D4D3B" w:rsidP="00A837B8">
      <w:r>
        <w:rPr>
          <w:b/>
        </w:rPr>
        <w:t>1-</w:t>
      </w:r>
      <w:r w:rsidRPr="00A837B8">
        <w:rPr>
          <w:b/>
        </w:rPr>
        <w:t>void matrisgorsel</w:t>
      </w:r>
      <w:r w:rsidRPr="00A837B8">
        <w:t>(int dugumsayisi,int Matris[][4],int YedekMatris[][4])</w:t>
      </w:r>
      <w:r>
        <w:t xml:space="preserve"> = Aşağıdaki örnek tablonun oluşmasını sağlayan ve düğümler arasındaki uzaklıkları içerisine yazan fonksiyondur</w:t>
      </w:r>
    </w:p>
    <w:p w:rsidR="000D4D3B" w:rsidRDefault="000D4D3B" w:rsidP="00A837B8">
      <w:r>
        <w:pict>
          <v:shape id="_x0000_i1027" type="#_x0000_t75" style="width:138.75pt;height:135.75pt">
            <v:imagedata r:id="rId13" o:title=""/>
          </v:shape>
        </w:pict>
      </w:r>
    </w:p>
    <w:p w:rsidR="000D4D3B" w:rsidRDefault="000D4D3B" w:rsidP="00A837B8">
      <w:r w:rsidRPr="00A837B8">
        <w:rPr>
          <w:b/>
        </w:rPr>
        <w:t>2-void grafikdugum</w:t>
      </w:r>
      <w:r w:rsidRPr="00A837B8">
        <w:t>(int sayac, int kruskalsehir[], int cizimyap[][2], int Matris[][4],int dugumsayisi,int YedekMatris[][4],int toplamyoluzunlugu)</w:t>
      </w:r>
      <w:r>
        <w:t xml:space="preserve"> = Aşağıda belirtilen örnek graf ta düğümler arası tüm yolların oluşmasını ve en kısa yol sonucunuda kırmızı renkte gösteriminin oluşmasını sağlayan fonksiyondur.</w:t>
      </w:r>
    </w:p>
    <w:p w:rsidR="000D4D3B" w:rsidRDefault="000D4D3B" w:rsidP="00A837B8">
      <w:r>
        <w:pict>
          <v:shape id="_x0000_i1028" type="#_x0000_t75" style="width:189pt;height:180pt">
            <v:imagedata r:id="rId14" o:title=""/>
          </v:shape>
        </w:pict>
      </w:r>
    </w:p>
    <w:p w:rsidR="000D4D3B" w:rsidRDefault="000D4D3B" w:rsidP="00A837B8"/>
    <w:p w:rsidR="000D4D3B" w:rsidRDefault="000D4D3B" w:rsidP="00A837B8">
      <w:r w:rsidRPr="00A837B8">
        <w:rPr>
          <w:b/>
        </w:rPr>
        <w:t>3-void matrisigoster</w:t>
      </w:r>
      <w:r w:rsidRPr="00A837B8">
        <w:t>(int dugumsayisi,int Matris[][4],int YedekMatris[][4])</w:t>
      </w:r>
      <w:r>
        <w:t xml:space="preserve"> = Aşağıda belirtilen örnek matrisin düğüm elemanlarının birbirine olan uzaklık değerlerinin gösterildiği fonksiyondur.</w:t>
      </w:r>
    </w:p>
    <w:p w:rsidR="000D4D3B" w:rsidRDefault="000D4D3B" w:rsidP="00A837B8">
      <w:r>
        <w:pict>
          <v:shape id="_x0000_i1029" type="#_x0000_t75" style="width:263.25pt;height:276.75pt">
            <v:imagedata r:id="rId15" o:title=""/>
          </v:shape>
        </w:pict>
      </w:r>
    </w:p>
    <w:p w:rsidR="000D4D3B" w:rsidRDefault="000D4D3B" w:rsidP="00A837B8">
      <w:r w:rsidRPr="00A837B8">
        <w:rPr>
          <w:b/>
        </w:rPr>
        <w:t>4-int sirala</w:t>
      </w:r>
      <w:r w:rsidRPr="00A837B8">
        <w:t>(int dugumsayisi, int matris[][4])</w:t>
      </w:r>
      <w:r>
        <w:t xml:space="preserve"> = Aşağıda belirtilen örnek matrisin uzaklık değerlerine göre  küçükten büyüğe sıralanmasını sağlayan  fonksiyondur</w:t>
      </w:r>
    </w:p>
    <w:p w:rsidR="000D4D3B" w:rsidRDefault="000D4D3B" w:rsidP="00A837B8"/>
    <w:p w:rsidR="000D4D3B" w:rsidRDefault="000D4D3B" w:rsidP="00A837B8">
      <w:r>
        <w:pict>
          <v:shape id="_x0000_i1030" type="#_x0000_t75" style="width:478.5pt;height:319.5pt">
            <v:imagedata r:id="rId16" o:title=""/>
          </v:shape>
        </w:pict>
      </w:r>
    </w:p>
    <w:p w:rsidR="000D4D3B" w:rsidRDefault="000D4D3B" w:rsidP="00A837B8">
      <w:pPr>
        <w:rPr>
          <w:b/>
        </w:rPr>
      </w:pPr>
    </w:p>
    <w:p w:rsidR="000D4D3B" w:rsidRDefault="000D4D3B" w:rsidP="00A837B8">
      <w:pPr>
        <w:rPr>
          <w:b/>
        </w:rPr>
      </w:pPr>
    </w:p>
    <w:p w:rsidR="000D4D3B" w:rsidRDefault="000D4D3B" w:rsidP="00A837B8">
      <w:pPr>
        <w:rPr>
          <w:b/>
        </w:rPr>
      </w:pPr>
    </w:p>
    <w:p w:rsidR="000D4D3B" w:rsidRPr="00A837B8" w:rsidRDefault="000D4D3B" w:rsidP="000D5088">
      <w:r w:rsidRPr="00A837B8">
        <w:rPr>
          <w:b/>
        </w:rPr>
        <w:t>5-void CihanCihatMehmetKuruskal</w:t>
      </w:r>
      <w:r w:rsidRPr="00A837B8">
        <w:t>(int dugumsayisi,int Matris[][4],int Du</w:t>
      </w:r>
      <w:r>
        <w:t xml:space="preserve">gum[][2],int YedekMatris[][4]) = Sıralanmış matriste yol sorgusu yaparak en kısa yolu bulan ve ekrana  bilgi mesajları veren fonksiyondur. </w:t>
      </w:r>
      <w:r>
        <w:pict>
          <v:shape id="_x0000_i1031" type="#_x0000_t75" style="width:480pt;height:299.25pt">
            <v:imagedata r:id="rId17" o:title=""/>
          </v:shape>
        </w:pict>
      </w:r>
    </w:p>
    <w:p w:rsidR="000D4D3B" w:rsidRDefault="000D4D3B" w:rsidP="000D5088">
      <w:r>
        <w:pict>
          <v:shape id="_x0000_i1032" type="#_x0000_t75" style="width:401.25pt;height:692.25pt">
            <v:imagedata r:id="rId18" o:title=""/>
          </v:shape>
        </w:pict>
      </w:r>
    </w:p>
    <w:p w:rsidR="000D4D3B" w:rsidRDefault="000D4D3B" w:rsidP="000D5088"/>
    <w:p w:rsidR="000D4D3B" w:rsidRDefault="000D4D3B" w:rsidP="000D5088"/>
    <w:p w:rsidR="000D4D3B" w:rsidRPr="000D5088" w:rsidRDefault="000D4D3B" w:rsidP="000D5088"/>
    <w:p w:rsidR="000D4D3B" w:rsidRDefault="000D4D3B" w:rsidP="00F9490A"/>
    <w:p w:rsidR="000D4D3B" w:rsidRDefault="000D4D3B" w:rsidP="00F9490A"/>
    <w:p w:rsidR="000D4D3B" w:rsidRDefault="000D4D3B" w:rsidP="00F9490A">
      <w:r>
        <w:pict>
          <v:shape id="_x0000_i1033" type="#_x0000_t75" style="width:412.5pt;height:344.25pt">
            <v:imagedata r:id="rId19" o:title=""/>
          </v:shape>
        </w:pict>
      </w:r>
    </w:p>
    <w:p w:rsidR="000D4D3B" w:rsidRDefault="000D4D3B" w:rsidP="00F9490A">
      <w:r>
        <w:pict>
          <v:shape id="_x0000_i1034" type="#_x0000_t75" style="width:415.5pt;height:167.25pt">
            <v:imagedata r:id="rId20" o:title=""/>
          </v:shape>
        </w:pict>
      </w:r>
    </w:p>
    <w:p w:rsidR="000D4D3B" w:rsidRDefault="000D4D3B" w:rsidP="00F9490A"/>
    <w:p w:rsidR="000D4D3B" w:rsidRDefault="000D4D3B" w:rsidP="00F9490A">
      <w:r>
        <w:pict>
          <v:shape id="_x0000_i1035" type="#_x0000_t75" style="width:476.25pt;height:298.5pt">
            <v:imagedata r:id="rId21" o:title=""/>
          </v:shape>
        </w:pict>
      </w:r>
    </w:p>
    <w:p w:rsidR="000D4D3B" w:rsidRPr="00F9490A" w:rsidRDefault="000D4D3B" w:rsidP="00F9490A"/>
    <w:p w:rsidR="000D4D3B" w:rsidRDefault="000D4D3B">
      <w:pPr>
        <w:pStyle w:val="Heading1"/>
        <w:numPr>
          <w:ilvl w:val="0"/>
          <w:numId w:val="2"/>
        </w:numPr>
        <w:jc w:val="both"/>
      </w:pPr>
      <w:r>
        <w:rPr>
          <w:sz w:val="20"/>
          <w:szCs w:val="20"/>
        </w:rPr>
        <w:t>Sonuçlar</w:t>
      </w:r>
    </w:p>
    <w:p w:rsidR="000D4D3B" w:rsidRPr="002B4EB3" w:rsidRDefault="000D4D3B" w:rsidP="002B4EB3">
      <w:pPr>
        <w:pStyle w:val="Heading1"/>
        <w:numPr>
          <w:ilvl w:val="0"/>
          <w:numId w:val="0"/>
        </w:numPr>
        <w:ind w:firstLine="709"/>
        <w:jc w:val="both"/>
        <w:rPr>
          <w:b w:val="0"/>
          <w:bCs w:val="0"/>
          <w:sz w:val="24"/>
          <w:szCs w:val="24"/>
        </w:rPr>
      </w:pPr>
      <w:r w:rsidRPr="002B4EB3">
        <w:rPr>
          <w:b w:val="0"/>
          <w:bCs w:val="0"/>
          <w:sz w:val="24"/>
          <w:szCs w:val="24"/>
        </w:rPr>
        <w:t xml:space="preserve">Kullanıcı dostu uygulama olmasına özen gösterilmiştir. Harf ve uygun olmayan </w:t>
      </w:r>
      <w:r>
        <w:rPr>
          <w:b w:val="0"/>
          <w:bCs w:val="0"/>
          <w:sz w:val="24"/>
          <w:szCs w:val="24"/>
        </w:rPr>
        <w:t>karakter ve değer aralıkları</w:t>
      </w:r>
      <w:r w:rsidRPr="002B4EB3">
        <w:rPr>
          <w:b w:val="0"/>
          <w:bCs w:val="0"/>
          <w:sz w:val="24"/>
          <w:szCs w:val="24"/>
        </w:rPr>
        <w:t xml:space="preserve"> girildiğinde </w:t>
      </w:r>
      <w:r>
        <w:rPr>
          <w:b w:val="0"/>
          <w:bCs w:val="0"/>
          <w:sz w:val="24"/>
          <w:szCs w:val="24"/>
        </w:rPr>
        <w:t xml:space="preserve">kullanıcıya uyarı mesajı vererek tekrar giriş yapılması sağlanarak </w:t>
      </w:r>
      <w:r w:rsidRPr="002B4EB3">
        <w:rPr>
          <w:b w:val="0"/>
          <w:bCs w:val="0"/>
          <w:sz w:val="24"/>
          <w:szCs w:val="24"/>
        </w:rPr>
        <w:t>kontrol</w:t>
      </w:r>
      <w:r>
        <w:rPr>
          <w:b w:val="0"/>
          <w:bCs w:val="0"/>
          <w:sz w:val="24"/>
          <w:szCs w:val="24"/>
        </w:rPr>
        <w:t>l</w:t>
      </w:r>
      <w:r w:rsidRPr="002B4EB3">
        <w:rPr>
          <w:b w:val="0"/>
          <w:bCs w:val="0"/>
          <w:sz w:val="24"/>
          <w:szCs w:val="24"/>
        </w:rPr>
        <w:t xml:space="preserve">ü  </w:t>
      </w:r>
      <w:r>
        <w:rPr>
          <w:b w:val="0"/>
          <w:bCs w:val="0"/>
          <w:sz w:val="24"/>
          <w:szCs w:val="24"/>
        </w:rPr>
        <w:t>giriş yapılmaktadır</w:t>
      </w:r>
      <w:r w:rsidRPr="002B4EB3">
        <w:rPr>
          <w:b w:val="0"/>
          <w:bCs w:val="0"/>
          <w:sz w:val="24"/>
          <w:szCs w:val="24"/>
        </w:rPr>
        <w:t>.</w:t>
      </w:r>
    </w:p>
    <w:p w:rsidR="000D4D3B" w:rsidRPr="002B4EB3" w:rsidRDefault="000D4D3B" w:rsidP="002B4EB3">
      <w:pPr>
        <w:pStyle w:val="Heading1"/>
        <w:numPr>
          <w:ilvl w:val="0"/>
          <w:numId w:val="0"/>
        </w:numPr>
        <w:jc w:val="both"/>
        <w:rPr>
          <w:b w:val="0"/>
          <w:bCs w:val="0"/>
          <w:sz w:val="24"/>
          <w:szCs w:val="24"/>
        </w:rPr>
      </w:pPr>
      <w:r w:rsidRPr="002B4EB3">
        <w:rPr>
          <w:b w:val="0"/>
          <w:bCs w:val="0"/>
          <w:sz w:val="24"/>
          <w:szCs w:val="24"/>
        </w:rPr>
        <w:t>•</w:t>
      </w:r>
      <w:r w:rsidRPr="002B4EB3">
        <w:rPr>
          <w:b w:val="0"/>
          <w:bCs w:val="0"/>
          <w:sz w:val="24"/>
          <w:szCs w:val="24"/>
        </w:rPr>
        <w:tab/>
      </w:r>
      <w:r>
        <w:rPr>
          <w:b w:val="0"/>
          <w:bCs w:val="0"/>
          <w:sz w:val="24"/>
          <w:szCs w:val="24"/>
        </w:rPr>
        <w:t>Kullanıcının girmiş olduğu düğümler arasındaki tüm bağlar oluşturularak kullanılan yöntem sayesinde düğümler arası çevrim oluşturulmadan En kısa yol sorgulaması yapılmaktadır</w:t>
      </w:r>
      <w:r w:rsidRPr="002B4EB3">
        <w:rPr>
          <w:b w:val="0"/>
          <w:bCs w:val="0"/>
          <w:sz w:val="24"/>
          <w:szCs w:val="24"/>
        </w:rPr>
        <w:t>.</w:t>
      </w:r>
    </w:p>
    <w:p w:rsidR="000D4D3B" w:rsidRPr="002B4EB3" w:rsidRDefault="000D4D3B" w:rsidP="002B4EB3">
      <w:pPr>
        <w:pStyle w:val="Heading1"/>
        <w:numPr>
          <w:ilvl w:val="0"/>
          <w:numId w:val="0"/>
        </w:numPr>
        <w:jc w:val="both"/>
        <w:rPr>
          <w:b w:val="0"/>
          <w:bCs w:val="0"/>
          <w:sz w:val="24"/>
          <w:szCs w:val="24"/>
        </w:rPr>
      </w:pPr>
      <w:r w:rsidRPr="002B4EB3">
        <w:rPr>
          <w:b w:val="0"/>
          <w:bCs w:val="0"/>
          <w:sz w:val="24"/>
          <w:szCs w:val="24"/>
        </w:rPr>
        <w:t>•</w:t>
      </w:r>
      <w:r w:rsidRPr="002B4EB3">
        <w:rPr>
          <w:b w:val="0"/>
          <w:bCs w:val="0"/>
          <w:sz w:val="24"/>
          <w:szCs w:val="24"/>
        </w:rPr>
        <w:tab/>
        <w:t xml:space="preserve">Alınan sonuçlar grafik ekranında listelenip kullanıcıya </w:t>
      </w:r>
      <w:r>
        <w:rPr>
          <w:b w:val="0"/>
          <w:bCs w:val="0"/>
          <w:sz w:val="24"/>
          <w:szCs w:val="24"/>
        </w:rPr>
        <w:t xml:space="preserve"> girmiş olduğu graf düğümlerinin </w:t>
      </w:r>
      <w:r w:rsidRPr="002B4EB3">
        <w:rPr>
          <w:b w:val="0"/>
          <w:bCs w:val="0"/>
          <w:sz w:val="24"/>
          <w:szCs w:val="24"/>
        </w:rPr>
        <w:t>görsel bir ekran çıktısı</w:t>
      </w:r>
      <w:r>
        <w:rPr>
          <w:b w:val="0"/>
          <w:bCs w:val="0"/>
          <w:sz w:val="24"/>
          <w:szCs w:val="24"/>
        </w:rPr>
        <w:t>ndan inceleme olanağı</w:t>
      </w:r>
      <w:r w:rsidRPr="002B4EB3">
        <w:rPr>
          <w:b w:val="0"/>
          <w:bCs w:val="0"/>
          <w:sz w:val="24"/>
          <w:szCs w:val="24"/>
        </w:rPr>
        <w:t xml:space="preserve"> sağlanmıştır.</w:t>
      </w:r>
    </w:p>
    <w:p w:rsidR="000D4D3B" w:rsidRPr="002B4EB3" w:rsidRDefault="000D4D3B" w:rsidP="002B4EB3">
      <w:pPr>
        <w:pStyle w:val="Heading1"/>
        <w:numPr>
          <w:ilvl w:val="0"/>
          <w:numId w:val="0"/>
        </w:numPr>
        <w:jc w:val="both"/>
        <w:rPr>
          <w:b w:val="0"/>
          <w:bCs w:val="0"/>
          <w:sz w:val="24"/>
          <w:szCs w:val="24"/>
        </w:rPr>
      </w:pPr>
      <w:r w:rsidRPr="002B4EB3">
        <w:rPr>
          <w:b w:val="0"/>
          <w:bCs w:val="0"/>
          <w:sz w:val="24"/>
          <w:szCs w:val="24"/>
        </w:rPr>
        <w:t>•</w:t>
      </w:r>
      <w:r w:rsidRPr="002B4EB3">
        <w:rPr>
          <w:b w:val="0"/>
          <w:bCs w:val="0"/>
          <w:sz w:val="24"/>
          <w:szCs w:val="24"/>
        </w:rPr>
        <w:tab/>
        <w:t>Ayrıca grafik ekranında düğüm sayısına komşuluk matrisi oluşturulmuş ve her düğümün diğer düğümlerle olan uzaklığı, kruskal algoritmamız içerisinde bulunup listelenmiştir.</w:t>
      </w:r>
    </w:p>
    <w:p w:rsidR="000D4D3B" w:rsidRDefault="000D4D3B" w:rsidP="002B4EB3">
      <w:pPr>
        <w:pStyle w:val="Heading1"/>
        <w:numPr>
          <w:ilvl w:val="0"/>
          <w:numId w:val="0"/>
        </w:numPr>
        <w:jc w:val="both"/>
      </w:pPr>
      <w:r w:rsidRPr="002B4EB3">
        <w:rPr>
          <w:b w:val="0"/>
          <w:bCs w:val="0"/>
          <w:sz w:val="24"/>
          <w:szCs w:val="24"/>
        </w:rPr>
        <w:t>•</w:t>
      </w:r>
      <w:r w:rsidRPr="002B4EB3">
        <w:rPr>
          <w:b w:val="0"/>
          <w:bCs w:val="0"/>
          <w:sz w:val="24"/>
          <w:szCs w:val="24"/>
        </w:rPr>
        <w:tab/>
      </w:r>
      <w:r>
        <w:rPr>
          <w:b w:val="0"/>
          <w:bCs w:val="0"/>
          <w:sz w:val="24"/>
          <w:szCs w:val="24"/>
        </w:rPr>
        <w:t>Girilen grafa ait en kısa yol sorgusu sonucu maliyet grafik ekranda kullanıcıya bildirilmiştir.</w:t>
      </w:r>
    </w:p>
    <w:p w:rsidR="000D4D3B" w:rsidRPr="00EF6E18" w:rsidRDefault="000D4D3B">
      <w:pPr>
        <w:pStyle w:val="BodyTextKeep"/>
        <w:ind w:right="0"/>
        <w:rPr>
          <w:b/>
          <w:color w:val="000000"/>
          <w:sz w:val="20"/>
          <w:szCs w:val="20"/>
          <w:u w:val="single"/>
        </w:rPr>
      </w:pPr>
      <w:r w:rsidRPr="00EF6E18">
        <w:rPr>
          <w:b/>
          <w:color w:val="000000"/>
          <w:sz w:val="20"/>
          <w:szCs w:val="20"/>
          <w:u w:val="single"/>
        </w:rPr>
        <w:t>KAYNAKLAR:</w:t>
      </w:r>
    </w:p>
    <w:p w:rsidR="000D4D3B" w:rsidRDefault="000D4D3B">
      <w:pPr>
        <w:pStyle w:val="Reference"/>
        <w:ind w:left="357" w:hanging="357"/>
      </w:pPr>
      <w:r>
        <w:rPr>
          <w:sz w:val="20"/>
          <w:szCs w:val="20"/>
        </w:rPr>
        <w:t>Çölkesen, R, “Hemen Herşeyiyle Standart C(ANSI C) ve Turbo C”, 3. baskı, Aralık 1996.</w:t>
      </w:r>
    </w:p>
    <w:sectPr w:rsidR="000D4D3B" w:rsidSect="00955979">
      <w:footerReference w:type="even" r:id="rId22"/>
      <w:footerReference w:type="default" r:id="rId23"/>
      <w:pgSz w:w="11906" w:h="16838"/>
      <w:pgMar w:top="1134" w:right="1134" w:bottom="1134" w:left="1134" w:header="0" w:footer="0"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D3B" w:rsidRDefault="000D4D3B">
      <w:r>
        <w:separator/>
      </w:r>
    </w:p>
  </w:endnote>
  <w:endnote w:type="continuationSeparator" w:id="0">
    <w:p w:rsidR="000D4D3B" w:rsidRDefault="000D4D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Liberation Serif">
    <w:altName w:val="Times New Roman"/>
    <w:panose1 w:val="00000000000000000000"/>
    <w:charset w:val="A2"/>
    <w:family w:val="roman"/>
    <w:notTrueType/>
    <w:pitch w:val="variable"/>
    <w:sig w:usb0="00000005" w:usb1="00000000" w:usb2="00000000" w:usb3="00000000" w:csb0="00000010" w:csb1="00000000"/>
  </w:font>
  <w:font w:name="Lucida Sans Unicode">
    <w:panose1 w:val="020B0602030504020204"/>
    <w:charset w:val="A2"/>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Liberation Sans">
    <w:altName w:val="Arial"/>
    <w:panose1 w:val="00000000000000000000"/>
    <w:charset w:val="A2"/>
    <w:family w:val="swiss"/>
    <w:notTrueType/>
    <w:pitch w:val="variable"/>
    <w:sig w:usb0="00000005" w:usb1="00000000" w:usb2="00000000" w:usb3="00000000" w:csb0="0000001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D3B" w:rsidRDefault="000D4D3B" w:rsidP="00023611">
    <w:pPr>
      <w:pStyle w:val="Footer"/>
      <w:framePr w:wrap="around" w:vAnchor="text" w:hAnchor="margin" w:xAlign="center" w:y="1"/>
      <w:rPr>
        <w:rStyle w:val="PageNumber"/>
        <w:rFonts w:cs="Mangal"/>
      </w:rPr>
    </w:pPr>
    <w:r>
      <w:rPr>
        <w:rStyle w:val="PageNumber"/>
        <w:rFonts w:cs="Mangal"/>
      </w:rPr>
      <w:fldChar w:fldCharType="begin"/>
    </w:r>
    <w:r>
      <w:rPr>
        <w:rStyle w:val="PageNumber"/>
        <w:rFonts w:cs="Mangal"/>
      </w:rPr>
      <w:instrText xml:space="preserve">PAGE  </w:instrText>
    </w:r>
    <w:r>
      <w:rPr>
        <w:rStyle w:val="PageNumber"/>
        <w:rFonts w:cs="Mangal"/>
      </w:rPr>
      <w:fldChar w:fldCharType="end"/>
    </w:r>
  </w:p>
  <w:p w:rsidR="000D4D3B" w:rsidRDefault="000D4D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D3B" w:rsidRDefault="000D4D3B" w:rsidP="00023611">
    <w:pPr>
      <w:pStyle w:val="Footer"/>
      <w:framePr w:wrap="around" w:vAnchor="text" w:hAnchor="margin" w:xAlign="center" w:y="1"/>
      <w:rPr>
        <w:rStyle w:val="PageNumber"/>
        <w:rFonts w:cs="Mangal"/>
      </w:rPr>
    </w:pPr>
    <w:r>
      <w:rPr>
        <w:rStyle w:val="PageNumber"/>
        <w:rFonts w:cs="Mangal"/>
      </w:rPr>
      <w:fldChar w:fldCharType="begin"/>
    </w:r>
    <w:r>
      <w:rPr>
        <w:rStyle w:val="PageNumber"/>
        <w:rFonts w:cs="Mangal"/>
      </w:rPr>
      <w:instrText xml:space="preserve">PAGE  </w:instrText>
    </w:r>
    <w:r>
      <w:rPr>
        <w:rStyle w:val="PageNumber"/>
        <w:rFonts w:cs="Mangal"/>
      </w:rPr>
      <w:fldChar w:fldCharType="separate"/>
    </w:r>
    <w:r>
      <w:rPr>
        <w:rStyle w:val="PageNumber"/>
        <w:rFonts w:cs="Mangal"/>
        <w:noProof/>
      </w:rPr>
      <w:t>9</w:t>
    </w:r>
    <w:r>
      <w:rPr>
        <w:rStyle w:val="PageNumber"/>
        <w:rFonts w:cs="Mangal"/>
      </w:rPr>
      <w:fldChar w:fldCharType="end"/>
    </w:r>
  </w:p>
  <w:p w:rsidR="000D4D3B" w:rsidRDefault="000D4D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D3B" w:rsidRDefault="000D4D3B">
      <w:r>
        <w:separator/>
      </w:r>
    </w:p>
  </w:footnote>
  <w:footnote w:type="continuationSeparator" w:id="0">
    <w:p w:rsidR="000D4D3B" w:rsidRDefault="000D4D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002C"/>
    <w:multiLevelType w:val="multilevel"/>
    <w:tmpl w:val="7F40304C"/>
    <w:lvl w:ilvl="0">
      <w:start w:val="1"/>
      <w:numFmt w:val="decimal"/>
      <w:pStyle w:val="Reference"/>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95C3BB5"/>
    <w:multiLevelType w:val="multilevel"/>
    <w:tmpl w:val="7DAC9344"/>
    <w:lvl w:ilvl="0">
      <w:start w:val="1"/>
      <w:numFmt w:val="bullet"/>
      <w:lvlText w:val="•"/>
      <w:lvlJc w:val="left"/>
      <w:pPr>
        <w:tabs>
          <w:tab w:val="num" w:pos="720"/>
        </w:tabs>
        <w:ind w:left="720" w:hanging="360"/>
      </w:pPr>
      <w:rPr>
        <w:rFonts w:ascii="Times New Roman" w:hAnsi="Times New Roman" w:hint="default"/>
      </w:rPr>
    </w:lvl>
    <w:lvl w:ilvl="1">
      <w:start w:val="528"/>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
    <w:nsid w:val="23361608"/>
    <w:multiLevelType w:val="multilevel"/>
    <w:tmpl w:val="F0B02E86"/>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61401F7B"/>
    <w:multiLevelType w:val="multilevel"/>
    <w:tmpl w:val="C03E9BDC"/>
    <w:lvl w:ilvl="0">
      <w:start w:val="1"/>
      <w:numFmt w:val="decimal"/>
      <w:pStyle w:val="Heading1"/>
      <w:lvlText w:val="%1."/>
      <w:lvlJc w:val="left"/>
      <w:pPr>
        <w:tabs>
          <w:tab w:val="num" w:pos="360"/>
        </w:tabs>
        <w:ind w:left="28" w:hanging="28"/>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nsid w:val="74A94121"/>
    <w:multiLevelType w:val="hybridMultilevel"/>
    <w:tmpl w:val="B5E471EC"/>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5">
    <w:nsid w:val="75F635A1"/>
    <w:multiLevelType w:val="multilevel"/>
    <w:tmpl w:val="515460CE"/>
    <w:lvl w:ilvl="0">
      <w:start w:val="1"/>
      <w:numFmt w:val="decimal"/>
      <w:lvlText w:val="%1."/>
      <w:lvlJc w:val="left"/>
      <w:pPr>
        <w:tabs>
          <w:tab w:val="num" w:pos="360"/>
        </w:tabs>
        <w:ind w:left="28" w:hanging="28"/>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7614"/>
    <w:rsid w:val="00023611"/>
    <w:rsid w:val="000D4D3B"/>
    <w:rsid w:val="000D5088"/>
    <w:rsid w:val="001004BD"/>
    <w:rsid w:val="001328AA"/>
    <w:rsid w:val="001805E0"/>
    <w:rsid w:val="002240E3"/>
    <w:rsid w:val="00291EF6"/>
    <w:rsid w:val="002B4EB3"/>
    <w:rsid w:val="00387614"/>
    <w:rsid w:val="00393A85"/>
    <w:rsid w:val="003965AB"/>
    <w:rsid w:val="006157A5"/>
    <w:rsid w:val="00955979"/>
    <w:rsid w:val="00A16CFD"/>
    <w:rsid w:val="00A837B8"/>
    <w:rsid w:val="00C86D54"/>
    <w:rsid w:val="00D32A9D"/>
    <w:rsid w:val="00D912A3"/>
    <w:rsid w:val="00E251A9"/>
    <w:rsid w:val="00EF6E18"/>
    <w:rsid w:val="00F9490A"/>
    <w:rsid w:val="00FF25A7"/>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ucida Sans Unicode" w:hAnsi="Liberation Serif" w:cs="Mangal"/>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79"/>
    <w:pPr>
      <w:widowControl w:val="0"/>
      <w:suppressAutoHyphens/>
    </w:pPr>
    <w:rPr>
      <w:sz w:val="24"/>
      <w:szCs w:val="24"/>
      <w:lang w:eastAsia="zh-CN" w:bidi="hi-IN"/>
    </w:rPr>
  </w:style>
  <w:style w:type="paragraph" w:styleId="Heading1">
    <w:name w:val="heading 1"/>
    <w:basedOn w:val="Normal"/>
    <w:next w:val="Normal"/>
    <w:link w:val="Heading1Char"/>
    <w:uiPriority w:val="99"/>
    <w:qFormat/>
    <w:rsid w:val="00955979"/>
    <w:pPr>
      <w:keepNext/>
      <w:numPr>
        <w:numId w:val="1"/>
      </w:numPr>
      <w:spacing w:before="180" w:after="120"/>
      <w:jc w:val="center"/>
      <w:outlineLvl w:val="0"/>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29"/>
      <w:szCs w:val="29"/>
      <w:lang w:eastAsia="zh-CN" w:bidi="hi-IN"/>
    </w:rPr>
  </w:style>
  <w:style w:type="character" w:customStyle="1" w:styleId="nternetBalants">
    <w:name w:val="İnternet Bağlantısı"/>
    <w:uiPriority w:val="99"/>
    <w:rsid w:val="00955979"/>
    <w:rPr>
      <w:color w:val="000080"/>
      <w:u w:val="single"/>
    </w:rPr>
  </w:style>
  <w:style w:type="paragraph" w:customStyle="1" w:styleId="Balk">
    <w:name w:val="Başlık"/>
    <w:basedOn w:val="Normal"/>
    <w:next w:val="MetinGvdesi"/>
    <w:uiPriority w:val="99"/>
    <w:rsid w:val="00955979"/>
    <w:pPr>
      <w:keepNext/>
      <w:spacing w:before="240" w:after="120"/>
    </w:pPr>
    <w:rPr>
      <w:rFonts w:ascii="Liberation Sans" w:hAnsi="Liberation Sans"/>
      <w:sz w:val="28"/>
      <w:szCs w:val="28"/>
    </w:rPr>
  </w:style>
  <w:style w:type="paragraph" w:customStyle="1" w:styleId="MetinGvdesi">
    <w:name w:val="Metin Gövdesi"/>
    <w:basedOn w:val="Normal"/>
    <w:uiPriority w:val="99"/>
    <w:rsid w:val="00955979"/>
    <w:pPr>
      <w:spacing w:after="140" w:line="288" w:lineRule="auto"/>
    </w:pPr>
  </w:style>
  <w:style w:type="paragraph" w:styleId="List">
    <w:name w:val="List"/>
    <w:basedOn w:val="MetinGvdesi"/>
    <w:uiPriority w:val="99"/>
    <w:rsid w:val="00955979"/>
  </w:style>
  <w:style w:type="paragraph" w:styleId="Caption">
    <w:name w:val="caption"/>
    <w:basedOn w:val="Normal"/>
    <w:uiPriority w:val="99"/>
    <w:qFormat/>
    <w:rsid w:val="00955979"/>
    <w:pPr>
      <w:suppressLineNumbers/>
      <w:spacing w:before="120" w:after="120"/>
    </w:pPr>
    <w:rPr>
      <w:i/>
      <w:iCs/>
    </w:rPr>
  </w:style>
  <w:style w:type="paragraph" w:customStyle="1" w:styleId="Dizin">
    <w:name w:val="Dizin"/>
    <w:basedOn w:val="Normal"/>
    <w:uiPriority w:val="99"/>
    <w:rsid w:val="00955979"/>
    <w:pPr>
      <w:suppressLineNumbers/>
    </w:pPr>
  </w:style>
  <w:style w:type="paragraph" w:customStyle="1" w:styleId="Title1">
    <w:name w:val="Title1"/>
    <w:basedOn w:val="Normal"/>
    <w:next w:val="Author"/>
    <w:uiPriority w:val="99"/>
    <w:rsid w:val="00955979"/>
    <w:pPr>
      <w:spacing w:before="100"/>
      <w:ind w:left="1134" w:right="720"/>
      <w:jc w:val="center"/>
    </w:pPr>
    <w:rPr>
      <w:b/>
      <w:bCs/>
      <w:sz w:val="28"/>
      <w:szCs w:val="28"/>
    </w:rPr>
  </w:style>
  <w:style w:type="paragraph" w:customStyle="1" w:styleId="Author">
    <w:name w:val="Author"/>
    <w:basedOn w:val="Normal"/>
    <w:next w:val="Normal"/>
    <w:uiPriority w:val="99"/>
    <w:rsid w:val="00955979"/>
    <w:pPr>
      <w:spacing w:before="220" w:after="220"/>
      <w:jc w:val="center"/>
    </w:pPr>
    <w:rPr>
      <w:i/>
      <w:iCs/>
    </w:rPr>
  </w:style>
  <w:style w:type="paragraph" w:customStyle="1" w:styleId="Affiliation">
    <w:name w:val="Affiliation"/>
    <w:basedOn w:val="Normal"/>
    <w:uiPriority w:val="99"/>
    <w:rsid w:val="00955979"/>
    <w:pPr>
      <w:jc w:val="center"/>
    </w:pPr>
  </w:style>
  <w:style w:type="paragraph" w:customStyle="1" w:styleId="Abstract">
    <w:name w:val="Abstract"/>
    <w:basedOn w:val="Normal"/>
    <w:next w:val="Normal"/>
    <w:uiPriority w:val="99"/>
    <w:rsid w:val="00955979"/>
    <w:pPr>
      <w:ind w:right="45"/>
    </w:pPr>
    <w:rPr>
      <w:sz w:val="18"/>
      <w:szCs w:val="18"/>
    </w:rPr>
  </w:style>
  <w:style w:type="paragraph" w:customStyle="1" w:styleId="AbstractHeading">
    <w:name w:val="Abstract Heading"/>
    <w:basedOn w:val="Abstract"/>
    <w:uiPriority w:val="99"/>
    <w:rsid w:val="00955979"/>
    <w:pPr>
      <w:spacing w:before="80" w:after="120"/>
      <w:jc w:val="center"/>
    </w:pPr>
    <w:rPr>
      <w:b/>
      <w:bCs/>
      <w:sz w:val="22"/>
      <w:szCs w:val="22"/>
    </w:rPr>
  </w:style>
  <w:style w:type="paragraph" w:customStyle="1" w:styleId="Reference">
    <w:name w:val="Reference"/>
    <w:basedOn w:val="Normal"/>
    <w:uiPriority w:val="99"/>
    <w:rsid w:val="00955979"/>
    <w:pPr>
      <w:numPr>
        <w:numId w:val="4"/>
      </w:numPr>
    </w:pPr>
    <w:rPr>
      <w:sz w:val="18"/>
      <w:szCs w:val="18"/>
    </w:rPr>
  </w:style>
  <w:style w:type="paragraph" w:customStyle="1" w:styleId="BodyTextKeep">
    <w:name w:val="Body Text Keep"/>
    <w:basedOn w:val="Normal"/>
    <w:uiPriority w:val="99"/>
    <w:rsid w:val="00955979"/>
    <w:pPr>
      <w:keepNext/>
      <w:ind w:right="45"/>
    </w:pPr>
    <w:rPr>
      <w:sz w:val="18"/>
      <w:szCs w:val="18"/>
    </w:rPr>
  </w:style>
  <w:style w:type="paragraph" w:styleId="BalloonText">
    <w:name w:val="Balloon Text"/>
    <w:basedOn w:val="Normal"/>
    <w:link w:val="BalloonTextChar"/>
    <w:uiPriority w:val="99"/>
    <w:semiHidden/>
    <w:rsid w:val="001004BD"/>
    <w:rPr>
      <w:rFonts w:ascii="Tahoma" w:hAnsi="Tahoma"/>
      <w:sz w:val="16"/>
      <w:szCs w:val="14"/>
    </w:rPr>
  </w:style>
  <w:style w:type="character" w:customStyle="1" w:styleId="BalloonTextChar">
    <w:name w:val="Balloon Text Char"/>
    <w:basedOn w:val="DefaultParagraphFont"/>
    <w:link w:val="BalloonText"/>
    <w:uiPriority w:val="99"/>
    <w:semiHidden/>
    <w:locked/>
    <w:rsid w:val="001004BD"/>
    <w:rPr>
      <w:rFonts w:ascii="Tahoma" w:hAnsi="Tahoma" w:cs="Times New Roman"/>
      <w:sz w:val="14"/>
      <w:szCs w:val="14"/>
    </w:rPr>
  </w:style>
  <w:style w:type="paragraph" w:styleId="Footer">
    <w:name w:val="footer"/>
    <w:basedOn w:val="Normal"/>
    <w:link w:val="FooterChar"/>
    <w:uiPriority w:val="99"/>
    <w:rsid w:val="00EF6E18"/>
    <w:pPr>
      <w:tabs>
        <w:tab w:val="center" w:pos="4536"/>
        <w:tab w:val="right" w:pos="9072"/>
      </w:tabs>
    </w:pPr>
  </w:style>
  <w:style w:type="character" w:customStyle="1" w:styleId="FooterChar">
    <w:name w:val="Footer Char"/>
    <w:basedOn w:val="DefaultParagraphFont"/>
    <w:link w:val="Footer"/>
    <w:uiPriority w:val="99"/>
    <w:semiHidden/>
    <w:rsid w:val="0005146A"/>
    <w:rPr>
      <w:sz w:val="24"/>
      <w:szCs w:val="21"/>
      <w:lang w:eastAsia="zh-CN" w:bidi="hi-IN"/>
    </w:rPr>
  </w:style>
  <w:style w:type="character" w:styleId="PageNumber">
    <w:name w:val="page number"/>
    <w:basedOn w:val="DefaultParagraphFont"/>
    <w:uiPriority w:val="99"/>
    <w:rsid w:val="00EF6E1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ihansavas.85@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cihatduyku@gmail.co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619</TotalTime>
  <Pages>9</Pages>
  <Words>750</Words>
  <Characters>4280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metin</cp:lastModifiedBy>
  <cp:revision>6</cp:revision>
  <dcterms:created xsi:type="dcterms:W3CDTF">2016-04-14T20:01:00Z</dcterms:created>
  <dcterms:modified xsi:type="dcterms:W3CDTF">2016-04-20T10:24:00Z</dcterms:modified>
</cp:coreProperties>
</file>